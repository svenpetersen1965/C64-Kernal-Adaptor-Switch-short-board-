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83A1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D67863D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795A853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77402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239171BED523487A870137D18FDE332D"/>
        </w:placeholder>
      </w:sdtPr>
      <w:sdtEndPr>
        <w:rPr>
          <w:sz w:val="48"/>
          <w:szCs w:val="48"/>
        </w:rPr>
      </w:sdtEndPr>
      <w:sdtContent>
        <w:p w14:paraId="62DA543B" w14:textId="77777777" w:rsidR="00D20149" w:rsidRPr="00950B62" w:rsidRDefault="002F0F98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C64 Kernal Adapter/Switch (Short Board)</w:t>
          </w:r>
        </w:p>
      </w:sdtContent>
    </w:sdt>
    <w:p w14:paraId="6CDE3DAA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01909">
        <w:rPr>
          <w:sz w:val="36"/>
          <w:szCs w:val="36"/>
          <w:lang w:val="en-US"/>
        </w:rPr>
        <w:t>12</w:t>
      </w:r>
      <w:r w:rsidR="002F0F98">
        <w:rPr>
          <w:sz w:val="36"/>
          <w:szCs w:val="36"/>
          <w:lang w:val="en-US"/>
        </w:rPr>
        <w:t>3</w:t>
      </w:r>
    </w:p>
    <w:p w14:paraId="24F0819E" w14:textId="740722CD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E0748A">
        <w:rPr>
          <w:sz w:val="36"/>
          <w:szCs w:val="36"/>
          <w:lang w:val="en-US"/>
        </w:rPr>
        <w:t>2</w:t>
      </w:r>
    </w:p>
    <w:p w14:paraId="39A962BD" w14:textId="41A93453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804A03">
        <w:rPr>
          <w:sz w:val="36"/>
          <w:szCs w:val="36"/>
          <w:lang w:val="en-US"/>
        </w:rPr>
        <w:t>1</w:t>
      </w:r>
      <w:r w:rsidR="00E0748A">
        <w:rPr>
          <w:sz w:val="36"/>
          <w:szCs w:val="36"/>
          <w:lang w:val="en-US"/>
        </w:rPr>
        <w:t>4</w:t>
      </w:r>
      <w:r w:rsidR="00804A03">
        <w:rPr>
          <w:sz w:val="36"/>
          <w:szCs w:val="36"/>
          <w:lang w:val="en-US"/>
        </w:rPr>
        <w:t>.</w:t>
      </w:r>
      <w:r w:rsidR="00E0748A">
        <w:rPr>
          <w:sz w:val="36"/>
          <w:szCs w:val="36"/>
          <w:lang w:val="en-US"/>
        </w:rPr>
        <w:t>11</w:t>
      </w:r>
      <w:r w:rsidR="00804A03">
        <w:rPr>
          <w:sz w:val="36"/>
          <w:szCs w:val="36"/>
          <w:lang w:val="en-US"/>
        </w:rPr>
        <w:t>.2021</w:t>
      </w:r>
    </w:p>
    <w:p w14:paraId="323DCC6B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7D803F5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51C94BD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3482DC1F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1B43535A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00E15F1E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610AB6F2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731952D4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9"/>
    <w:rsid w:val="00201909"/>
    <w:rsid w:val="002F0F98"/>
    <w:rsid w:val="00392945"/>
    <w:rsid w:val="00394953"/>
    <w:rsid w:val="0070552A"/>
    <w:rsid w:val="007D5C22"/>
    <w:rsid w:val="00804A03"/>
    <w:rsid w:val="00923FE4"/>
    <w:rsid w:val="00950B62"/>
    <w:rsid w:val="009A38BA"/>
    <w:rsid w:val="00B510DA"/>
    <w:rsid w:val="00D20149"/>
    <w:rsid w:val="00D34CBC"/>
    <w:rsid w:val="00E0748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2705"/>
  <w15:chartTrackingRefBased/>
  <w15:docId w15:val="{C5600566-C6BA-4AE3-B5A2-A7FD5E1F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1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190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171BED523487A870137D18FDE33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FCB74C-4971-4BD8-951D-4843FD576A19}"/>
      </w:docPartPr>
      <w:docPartBody>
        <w:p w:rsidR="00DE5DBE" w:rsidRDefault="00DE5DBE">
          <w:pPr>
            <w:pStyle w:val="239171BED523487A870137D18FDE332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BE"/>
    <w:rsid w:val="00DE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39171BED523487A870137D18FDE332D">
    <w:name w:val="239171BED523487A870137D18FDE3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D2285-20EB-4A00-A2FF-68741449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5</cp:revision>
  <dcterms:created xsi:type="dcterms:W3CDTF">2019-05-05T14:33:00Z</dcterms:created>
  <dcterms:modified xsi:type="dcterms:W3CDTF">2022-02-25T09:31:00Z</dcterms:modified>
</cp:coreProperties>
</file>