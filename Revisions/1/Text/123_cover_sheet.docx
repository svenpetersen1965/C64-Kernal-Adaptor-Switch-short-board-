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83A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D67863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795A85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77402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62DA543B" w14:textId="77777777"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Kernal Adapter/Switch (Short Board)</w:t>
          </w:r>
        </w:p>
      </w:sdtContent>
    </w:sdt>
    <w:p w14:paraId="6CDE3DA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2F0F98">
        <w:rPr>
          <w:sz w:val="36"/>
          <w:szCs w:val="36"/>
          <w:lang w:val="en-US"/>
        </w:rPr>
        <w:t>3</w:t>
      </w:r>
    </w:p>
    <w:p w14:paraId="24F0819E" w14:textId="7DE2181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804A03">
        <w:rPr>
          <w:sz w:val="36"/>
          <w:szCs w:val="36"/>
          <w:lang w:val="en-US"/>
        </w:rPr>
        <w:t>1</w:t>
      </w:r>
    </w:p>
    <w:p w14:paraId="39A962BD" w14:textId="344D3316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04A03">
        <w:rPr>
          <w:sz w:val="36"/>
          <w:szCs w:val="36"/>
          <w:lang w:val="en-US"/>
        </w:rPr>
        <w:t>17.02.2021</w:t>
      </w:r>
    </w:p>
    <w:p w14:paraId="323DCC6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7D803F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51C94B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82DC1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43535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0E15F1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10AB6F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1952D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201909"/>
    <w:rsid w:val="002F0F98"/>
    <w:rsid w:val="00392945"/>
    <w:rsid w:val="00394953"/>
    <w:rsid w:val="0070552A"/>
    <w:rsid w:val="007D5C22"/>
    <w:rsid w:val="00804A03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2705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2285-20EB-4A00-A2FF-68741449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2019-05-05T14:33:00Z</dcterms:created>
  <dcterms:modified xsi:type="dcterms:W3CDTF">2021-02-17T13:49:00Z</dcterms:modified>
</cp:coreProperties>
</file>