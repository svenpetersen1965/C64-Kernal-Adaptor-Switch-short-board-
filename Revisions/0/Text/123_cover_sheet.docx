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39171BED523487A870137D18FDE332D"/>
        </w:placeholder>
      </w:sdtPr>
      <w:sdtEndPr>
        <w:rPr>
          <w:sz w:val="48"/>
          <w:szCs w:val="48"/>
        </w:rPr>
      </w:sdtEndPr>
      <w:sdtContent>
        <w:p w:rsidR="00D20149" w:rsidRPr="00950B62" w:rsidRDefault="002F0F98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C64 </w:t>
          </w:r>
          <w:proofErr w:type="spellStart"/>
          <w:r>
            <w:rPr>
              <w:b/>
              <w:bCs/>
              <w:sz w:val="36"/>
              <w:szCs w:val="36"/>
              <w:lang w:val="en-US"/>
            </w:rPr>
            <w:t>Kernal</w:t>
          </w:r>
          <w:proofErr w:type="spellEnd"/>
          <w:r>
            <w:rPr>
              <w:b/>
              <w:bCs/>
              <w:sz w:val="36"/>
              <w:szCs w:val="36"/>
              <w:lang w:val="en-US"/>
            </w:rPr>
            <w:t xml:space="preserve"> Adapter/Switch (Short Board)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1909">
        <w:rPr>
          <w:sz w:val="36"/>
          <w:szCs w:val="36"/>
          <w:lang w:val="en-US"/>
        </w:rPr>
        <w:t>12</w:t>
      </w:r>
      <w:r w:rsidR="002F0F98">
        <w:rPr>
          <w:sz w:val="36"/>
          <w:szCs w:val="36"/>
          <w:lang w:val="en-US"/>
        </w:rPr>
        <w:t>3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F0F98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392945">
        <w:rPr>
          <w:sz w:val="36"/>
          <w:szCs w:val="36"/>
          <w:lang w:val="en-US"/>
        </w:rPr>
        <w:t>May  the 4</w:t>
      </w:r>
      <w:r w:rsidR="00392945" w:rsidRPr="00392945">
        <w:rPr>
          <w:sz w:val="36"/>
          <w:szCs w:val="36"/>
          <w:vertAlign w:val="superscript"/>
          <w:lang w:val="en-US"/>
        </w:rPr>
        <w:t>th</w:t>
      </w:r>
      <w:r w:rsidR="00392945">
        <w:rPr>
          <w:sz w:val="36"/>
          <w:szCs w:val="36"/>
          <w:lang w:val="en-US"/>
        </w:rPr>
        <w:t xml:space="preserve">, </w:t>
      </w:r>
      <w:bookmarkStart w:id="0" w:name="_GoBack"/>
      <w:bookmarkEnd w:id="0"/>
      <w:r w:rsidR="00201909">
        <w:rPr>
          <w:sz w:val="36"/>
          <w:szCs w:val="36"/>
          <w:lang w:val="en-US"/>
        </w:rPr>
        <w:t>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9"/>
    <w:rsid w:val="00201909"/>
    <w:rsid w:val="002F0F98"/>
    <w:rsid w:val="00392945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E569"/>
  <w15:chartTrackingRefBased/>
  <w15:docId w15:val="{C5600566-C6BA-4AE3-B5A2-A7FD5E1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9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9171BED523487A870137D18FDE3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CB74C-4971-4BD8-951D-4843FD576A19}"/>
      </w:docPartPr>
      <w:docPartBody>
        <w:p w:rsidR="00DE5DBE" w:rsidRDefault="00DE5DBE">
          <w:pPr>
            <w:pStyle w:val="239171BED523487A870137D18FDE332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BE"/>
    <w:rsid w:val="00D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39171BED523487A870137D18FDE332D">
    <w:name w:val="239171BED523487A870137D18FD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D2285-20EB-4A00-A2FF-68741449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2019-05-05T14:33:00Z</dcterms:created>
  <dcterms:modified xsi:type="dcterms:W3CDTF">2019-05-05T14:36:00Z</dcterms:modified>
</cp:coreProperties>
</file>